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BD1C5" w14:textId="77777777" w:rsidR="009C17E8" w:rsidRDefault="006D42FB">
      <w:pPr>
        <w:pStyle w:val="Heading1"/>
      </w:pPr>
      <w:r>
        <w:t>Steps to deploy the system</w:t>
      </w:r>
    </w:p>
    <w:p w14:paraId="0C6B4870" w14:textId="77777777" w:rsidR="009C17E8" w:rsidRDefault="006D42FB" w:rsidP="006D42FB">
      <w:pPr>
        <w:pStyle w:val="ListNumber"/>
      </w:pPr>
      <w:r>
        <w:t>Open a terminal from “IT16017184/FastFoodOrder” location.</w:t>
      </w:r>
    </w:p>
    <w:p w14:paraId="0AC6AA50" w14:textId="77777777" w:rsidR="006D42FB" w:rsidRDefault="006D42FB" w:rsidP="006D42FB">
      <w:pPr>
        <w:pStyle w:val="ListNumber"/>
      </w:pPr>
      <w:r>
        <w:t>Type “node server” to start the server side.</w:t>
      </w:r>
    </w:p>
    <w:p w14:paraId="02806654" w14:textId="77777777" w:rsidR="006D42FB" w:rsidRDefault="006D42FB" w:rsidP="006D42FB">
      <w:pPr>
        <w:pStyle w:val="ListNumber"/>
      </w:pPr>
      <w:r>
        <w:t>Type “localhost/3001” in any browser. This will navigate to “index.html” page.</w:t>
      </w:r>
    </w:p>
    <w:p w14:paraId="12E25EE3" w14:textId="77777777" w:rsidR="006D42FB" w:rsidRDefault="006D42FB" w:rsidP="006D42FB">
      <w:pPr>
        <w:pStyle w:val="ListNumber"/>
      </w:pPr>
      <w:r>
        <w:t>Click on “food details” button to view available food items.</w:t>
      </w:r>
    </w:p>
    <w:p w14:paraId="115EF10E" w14:textId="6A791E57" w:rsidR="006D42FB" w:rsidRDefault="006D42FB" w:rsidP="006D42FB">
      <w:pPr>
        <w:pStyle w:val="ListNumber"/>
      </w:pPr>
      <w:r>
        <w:t>Click on “buy” button to add the food items to shopping cart. Here you can select multiple food items by giving the quantity</w:t>
      </w:r>
      <w:r w:rsidR="0080510B">
        <w:t>.</w:t>
      </w:r>
      <w:bookmarkStart w:id="0" w:name="_GoBack"/>
      <w:bookmarkEnd w:id="0"/>
    </w:p>
    <w:p w14:paraId="02524E40" w14:textId="77777777" w:rsidR="006D42FB" w:rsidRDefault="006D42FB" w:rsidP="006D42FB">
      <w:pPr>
        <w:pStyle w:val="ListNumber"/>
      </w:pPr>
      <w:r>
        <w:t>Go to “My Orders” and click on “view” button to view the orders that have been made. Users can delete orders if they want.</w:t>
      </w:r>
    </w:p>
    <w:p w14:paraId="2A90AE84" w14:textId="77777777" w:rsidR="006D42FB" w:rsidRDefault="006D42FB" w:rsidP="006D42FB">
      <w:pPr>
        <w:pStyle w:val="ListNumber"/>
      </w:pPr>
      <w:r>
        <w:t>Click on “View Total Discount (%)” button to view the total discount.</w:t>
      </w:r>
    </w:p>
    <w:p w14:paraId="0B83B974" w14:textId="77777777" w:rsidR="006D42FB" w:rsidRDefault="006D42FB" w:rsidP="006D42FB">
      <w:pPr>
        <w:pStyle w:val="ListNumber"/>
      </w:pPr>
      <w:r>
        <w:t>Click on “Calculate Total Price (Rs.)” button to calculate total bill.</w:t>
      </w:r>
    </w:p>
    <w:p w14:paraId="576E43CC" w14:textId="61F14DAF" w:rsidR="006D42FB" w:rsidRDefault="009F4BA4" w:rsidP="006D42FB">
      <w:pPr>
        <w:pStyle w:val="ListNumber"/>
      </w:pPr>
      <w:r>
        <w:t xml:space="preserve">Navigate to “Payment” page from navigation bar. Enter customer details. You won’t be able to enter payment details unless </w:t>
      </w:r>
      <w:r w:rsidR="00E625A1">
        <w:t>you provide the customer details successfully.</w:t>
      </w:r>
    </w:p>
    <w:p w14:paraId="391E7EC0" w14:textId="4948D850" w:rsidR="00E625A1" w:rsidRDefault="00E625A1" w:rsidP="006D42FB">
      <w:pPr>
        <w:pStyle w:val="ListNumber"/>
      </w:pPr>
      <w:r>
        <w:t>Then Enter payment details.</w:t>
      </w:r>
    </w:p>
    <w:p w14:paraId="078C3255" w14:textId="0E8D7A50" w:rsidR="00E625A1" w:rsidRDefault="00E625A1" w:rsidP="00E625A1">
      <w:pPr>
        <w:pStyle w:val="ListNumber"/>
        <w:numPr>
          <w:ilvl w:val="0"/>
          <w:numId w:val="0"/>
        </w:numPr>
        <w:rPr>
          <w:u w:val="single"/>
        </w:rPr>
      </w:pPr>
      <w:r w:rsidRPr="00E625A1">
        <w:rPr>
          <w:u w:val="single"/>
        </w:rPr>
        <w:t>Credit card payment</w:t>
      </w:r>
    </w:p>
    <w:p w14:paraId="649A1472" w14:textId="6A08A0A7" w:rsidR="00E625A1" w:rsidRDefault="00E625A1" w:rsidP="00E625A1">
      <w:pPr>
        <w:pStyle w:val="ListNumber"/>
        <w:numPr>
          <w:ilvl w:val="0"/>
          <w:numId w:val="15"/>
        </w:numPr>
      </w:pPr>
      <w:r w:rsidRPr="00E625A1">
        <w:t>Credit card number should contain exactly 12 numbers</w:t>
      </w:r>
    </w:p>
    <w:p w14:paraId="680821C6" w14:textId="7E9B6E58" w:rsidR="00E625A1" w:rsidRDefault="00E625A1" w:rsidP="00E625A1">
      <w:pPr>
        <w:pStyle w:val="ListNumber"/>
        <w:numPr>
          <w:ilvl w:val="0"/>
          <w:numId w:val="15"/>
        </w:numPr>
      </w:pPr>
      <w:r>
        <w:t>CVC number should contain exactly 3 numbers</w:t>
      </w:r>
    </w:p>
    <w:p w14:paraId="2D144B59" w14:textId="6C16D94F" w:rsidR="00E625A1" w:rsidRDefault="00E625A1" w:rsidP="00E625A1">
      <w:pPr>
        <w:pStyle w:val="ListNumber"/>
        <w:numPr>
          <w:ilvl w:val="0"/>
          <w:numId w:val="15"/>
        </w:numPr>
      </w:pPr>
      <w:r>
        <w:t xml:space="preserve">Email should contain “@” and “.com” </w:t>
      </w:r>
    </w:p>
    <w:p w14:paraId="439B9007" w14:textId="16C15C09" w:rsidR="00E625A1" w:rsidRDefault="00E625A1" w:rsidP="00E625A1">
      <w:pPr>
        <w:pStyle w:val="ListNumber"/>
        <w:numPr>
          <w:ilvl w:val="0"/>
          <w:numId w:val="0"/>
        </w:numPr>
        <w:rPr>
          <w:u w:val="single"/>
        </w:rPr>
      </w:pPr>
      <w:r>
        <w:rPr>
          <w:u w:val="single"/>
        </w:rPr>
        <w:t>Mobile payment</w:t>
      </w:r>
    </w:p>
    <w:p w14:paraId="6E88F239" w14:textId="55117A68" w:rsidR="00E625A1" w:rsidRDefault="00E625A1" w:rsidP="00E625A1">
      <w:pPr>
        <w:pStyle w:val="ListNumber"/>
        <w:numPr>
          <w:ilvl w:val="0"/>
          <w:numId w:val="16"/>
        </w:numPr>
      </w:pPr>
      <w:r>
        <w:t>Mobile number should contain exactly 10 digits</w:t>
      </w:r>
    </w:p>
    <w:p w14:paraId="06F08B02" w14:textId="65AC57B3" w:rsidR="00E625A1" w:rsidRDefault="00E625A1" w:rsidP="00E625A1">
      <w:pPr>
        <w:pStyle w:val="ListNumber"/>
        <w:numPr>
          <w:ilvl w:val="0"/>
          <w:numId w:val="16"/>
        </w:numPr>
      </w:pPr>
      <w:r>
        <w:t>PIN number should contain exactly 4 digits</w:t>
      </w:r>
    </w:p>
    <w:p w14:paraId="1A91C7D8" w14:textId="77777777" w:rsidR="00E625A1" w:rsidRPr="00E625A1" w:rsidRDefault="00E625A1" w:rsidP="00E625A1">
      <w:pPr>
        <w:pStyle w:val="ListNumber"/>
        <w:numPr>
          <w:ilvl w:val="0"/>
          <w:numId w:val="0"/>
        </w:numPr>
      </w:pPr>
    </w:p>
    <w:p w14:paraId="013E2CC9" w14:textId="2234C9AB" w:rsidR="00E625A1" w:rsidRDefault="00E625A1" w:rsidP="006D42FB">
      <w:pPr>
        <w:pStyle w:val="ListNumber"/>
      </w:pPr>
      <w:r>
        <w:lastRenderedPageBreak/>
        <w:t xml:space="preserve"> Click on “click to add” button to add bill amount.</w:t>
      </w:r>
    </w:p>
    <w:p w14:paraId="72437D8F" w14:textId="7C16C836" w:rsidR="00E625A1" w:rsidRDefault="00E625A1" w:rsidP="006D42FB">
      <w:pPr>
        <w:pStyle w:val="ListNumber"/>
      </w:pPr>
      <w:r>
        <w:t>Click on “submit” to save changes or “rest” button to reset</w:t>
      </w:r>
    </w:p>
    <w:p w14:paraId="1F0E210E" w14:textId="453F3AAF" w:rsidR="00E625A1" w:rsidRDefault="00E625A1" w:rsidP="006D42FB">
      <w:pPr>
        <w:pStyle w:val="ListNumber"/>
      </w:pPr>
      <w:r>
        <w:t>Navigate to “contest” page from navigation bar and click on “</w:t>
      </w:r>
      <w:r w:rsidR="00FB5EB0">
        <w:t>Get Customers</w:t>
      </w:r>
      <w:r>
        <w:t>”</w:t>
      </w:r>
      <w:r w:rsidR="00FB5EB0">
        <w:t xml:space="preserve"> to view customer details.</w:t>
      </w:r>
    </w:p>
    <w:p w14:paraId="02C47167" w14:textId="5004A4FE" w:rsidR="00FB5EB0" w:rsidRDefault="00FB5EB0" w:rsidP="006D42FB">
      <w:pPr>
        <w:pStyle w:val="ListNumber"/>
      </w:pPr>
      <w:r>
        <w:t>Click on “select random” button to generate a random winner.</w:t>
      </w:r>
    </w:p>
    <w:p w14:paraId="3C2BCCD7" w14:textId="5D3A8082" w:rsidR="009C17E8" w:rsidRDefault="009C17E8">
      <w:pPr>
        <w:pStyle w:val="Heading2"/>
      </w:pPr>
    </w:p>
    <w:sectPr w:rsidR="009C17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C929D" w14:textId="77777777" w:rsidR="00394B4D" w:rsidRDefault="00394B4D">
      <w:pPr>
        <w:spacing w:after="0" w:line="240" w:lineRule="auto"/>
      </w:pPr>
      <w:r>
        <w:separator/>
      </w:r>
    </w:p>
    <w:p w14:paraId="3A0146FC" w14:textId="77777777" w:rsidR="00394B4D" w:rsidRDefault="00394B4D"/>
    <w:p w14:paraId="5E0D02FE" w14:textId="77777777" w:rsidR="00394B4D" w:rsidRDefault="00394B4D"/>
  </w:endnote>
  <w:endnote w:type="continuationSeparator" w:id="0">
    <w:p w14:paraId="7E8940D9" w14:textId="77777777" w:rsidR="00394B4D" w:rsidRDefault="00394B4D">
      <w:pPr>
        <w:spacing w:after="0" w:line="240" w:lineRule="auto"/>
      </w:pPr>
      <w:r>
        <w:continuationSeparator/>
      </w:r>
    </w:p>
    <w:p w14:paraId="7289B5D2" w14:textId="77777777" w:rsidR="00394B4D" w:rsidRDefault="00394B4D"/>
    <w:p w14:paraId="28113632" w14:textId="77777777" w:rsidR="00394B4D" w:rsidRDefault="00394B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C799B" w14:textId="77777777" w:rsidR="009C17E8" w:rsidRDefault="009C17E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3758A" w14:textId="77777777" w:rsidR="009C17E8" w:rsidRDefault="00394B4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E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1EFC8" w14:textId="77777777" w:rsidR="009C17E8" w:rsidRDefault="009C17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27BEC" w14:textId="77777777" w:rsidR="00394B4D" w:rsidRDefault="00394B4D">
      <w:pPr>
        <w:spacing w:after="0" w:line="240" w:lineRule="auto"/>
      </w:pPr>
      <w:r>
        <w:separator/>
      </w:r>
    </w:p>
    <w:p w14:paraId="3068CE13" w14:textId="77777777" w:rsidR="00394B4D" w:rsidRDefault="00394B4D"/>
    <w:p w14:paraId="3FB6715D" w14:textId="77777777" w:rsidR="00394B4D" w:rsidRDefault="00394B4D"/>
  </w:footnote>
  <w:footnote w:type="continuationSeparator" w:id="0">
    <w:p w14:paraId="750B222A" w14:textId="77777777" w:rsidR="00394B4D" w:rsidRDefault="00394B4D">
      <w:pPr>
        <w:spacing w:after="0" w:line="240" w:lineRule="auto"/>
      </w:pPr>
      <w:r>
        <w:continuationSeparator/>
      </w:r>
    </w:p>
    <w:p w14:paraId="472A980C" w14:textId="77777777" w:rsidR="00394B4D" w:rsidRDefault="00394B4D"/>
    <w:p w14:paraId="4817E8B0" w14:textId="77777777" w:rsidR="00394B4D" w:rsidRDefault="00394B4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629BB" w14:textId="77777777" w:rsidR="009C17E8" w:rsidRDefault="009C17E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91F53" w14:textId="77777777" w:rsidR="009C17E8" w:rsidRDefault="009C17E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374DC" w14:textId="77777777" w:rsidR="009C17E8" w:rsidRDefault="009C17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60F1153"/>
    <w:multiLevelType w:val="hybridMultilevel"/>
    <w:tmpl w:val="864E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F44A91"/>
    <w:multiLevelType w:val="hybridMultilevel"/>
    <w:tmpl w:val="B546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12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FB"/>
    <w:rsid w:val="00394B4D"/>
    <w:rsid w:val="006D42FB"/>
    <w:rsid w:val="0080510B"/>
    <w:rsid w:val="009C17E8"/>
    <w:rsid w:val="009F4BA4"/>
    <w:rsid w:val="00E625A1"/>
    <w:rsid w:val="00F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3AF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chi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B6"/>
    <w:rsid w:val="005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78FB5A4A117E4086695B74E610103F">
    <w:name w:val="2878FB5A4A117E4086695B74E610103F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C1E989A957017B408C525A551830102E">
    <w:name w:val="C1E989A957017B408C525A5518301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17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2018-06-10T08:37:00Z</dcterms:created>
  <dcterms:modified xsi:type="dcterms:W3CDTF">2018-06-10T09:00:00Z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